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1C04" w:rsidRDefault="00714AA5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:rsidTr="00745C53">
        <w:trPr>
          <w:trHeight w:val="14130"/>
        </w:trPr>
        <w:tc>
          <w:tcPr>
            <w:tcW w:w="12229" w:type="dxa"/>
          </w:tcPr>
          <w:p w:rsidR="00021C04" w:rsidRDefault="00D76AB2" w:rsidP="00745C53">
            <w:pPr>
              <w:ind w:left="72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824820" cy="8676005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8676005"/>
                                <a:chOff x="112429" y="2300564"/>
                                <a:chExt cx="6824820" cy="867600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9768164"/>
                                  <a:ext cx="3611880" cy="12084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745C53" w:rsidRDefault="005E47EF" w:rsidP="00D76AB2">
                                    <w:pPr>
                                      <w:pStyle w:val="Heading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Mahmoud Abou </w:t>
                                    </w:r>
                                    <w:r w:rsidR="0013403D">
                                      <w:rPr>
                                        <w:color w:val="FFFFFF" w:themeColor="background1"/>
                                      </w:rPr>
                                      <w:t>Zither</w:t>
                                    </w:r>
                                  </w:p>
                                  <w:p w:rsidR="00D76AB2" w:rsidRPr="00745C53" w:rsidRDefault="005E47EF" w:rsidP="00D76AB2">
                                    <w:pPr>
                                      <w:pStyle w:val="Heading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4/27/2022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5E47EF" w:rsidRPr="005E47EF" w:rsidRDefault="005E47EF" w:rsidP="005E47EF">
                                    <w:pPr>
                                      <w:pStyle w:val="Title"/>
                                      <w:ind w:left="0"/>
                                      <w:jc w:val="right"/>
                                    </w:pPr>
                                    <w:r>
                                      <w:t>Problem-</w:t>
                                    </w:r>
                                    <w:r w:rsidR="0013403D">
                                      <w:t>Solved</w:t>
                                    </w:r>
                                  </w:p>
                                  <w:p w:rsidR="00104080" w:rsidRDefault="00104080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:rsidR="00D76AB2" w:rsidRPr="00745C53" w:rsidRDefault="005E47EF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>Zep task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" o:spid="_x0000_s1026" alt="Title and text&#10;" style="width:537.4pt;height:683.15pt;mso-position-horizontal-relative:char;mso-position-vertical-relative:line" coordorigin="1124,23005" coordsize="68248,86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7681;width:36119;height:120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W2BsQA&#10;AADaAAAADwAAAGRycy9kb3ducmV2LnhtbESP3WrCQBSE7wXfYTlC78xGiz9N3QRRiha0RVt6fcie&#10;JsHs2ZDdatqn7wqCl8PMfMMsss7U4kytqywrGEUxCOLc6ooLBZ8fL8M5COeRNdaWScEvOcjSfm+B&#10;ibYXPtD56AsRIOwSVFB63yRSurwkgy6yDXHwvm1r0AfZFlK3eAlwU8txHE+lwYrDQokNrUrKT8cf&#10;o+Dr0bx36/3mbzt53T3pN3IFo1PqYdAtn0F46vw9fGtvtYIZXK+EGy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VtgbEAAAA2gAAAA8AAAAAAAAAAAAAAAAAmAIAAGRycy9k&#10;b3ducmV2LnhtbFBLBQYAAAAABAAEAPUAAACJAwAAAAA=&#10;" fillcolor="black [3213]" stroked="f" strokeweight=".5pt">
                        <v:textbox>
                          <w:txbxContent>
                            <w:p w:rsidR="00D76AB2" w:rsidRPr="00745C53" w:rsidRDefault="005E47EF" w:rsidP="00D76AB2">
                              <w:pPr>
                                <w:pStyle w:val="Heading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Mahmoud Abou </w:t>
                              </w:r>
                              <w:r w:rsidR="0013403D">
                                <w:rPr>
                                  <w:color w:val="FFFFFF" w:themeColor="background1"/>
                                </w:rPr>
                                <w:t>Zither</w:t>
                              </w:r>
                            </w:p>
                            <w:p w:rsidR="00D76AB2" w:rsidRPr="00745C53" w:rsidRDefault="005E47EF" w:rsidP="00D76AB2">
                              <w:pPr>
                                <w:pStyle w:val="Heading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4/27/2022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LjbsAA&#10;AADaAAAADwAAAGRycy9kb3ducmV2LnhtbESPQYvCMBSE74L/ITzBm6auIFKNIoLY08J29+Lt0Tzb&#10;YvNSk9jWf78RBI/DzHzDbPeDaURHzteWFSzmCQjiwuqaSwV/v6fZGoQPyBoby6TgSR72u/Foi6m2&#10;Pf9Ql4dSRAj7FBVUIbSplL6oyKCf25Y4elfrDIYoXSm1wz7CTSO/kmQlDdYcFyps6VhRccsfRsH5&#10;0VNn+mVxyXKX3ZPn4vx9a5SaTobDBkSgIXzC73amFazgdSXeALn7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+LjbsAAAADaAAAADwAAAAAAAAAAAAAAAACYAgAAZHJzL2Rvd25y&#10;ZXYueG1sUEsFBgAAAAAEAAQA9QAAAIUD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:rsidR="005E47EF" w:rsidRPr="005E47EF" w:rsidRDefault="005E47EF" w:rsidP="005E47EF">
                              <w:pPr>
                                <w:pStyle w:val="Title"/>
                                <w:ind w:left="0"/>
                                <w:jc w:val="right"/>
                              </w:pPr>
                              <w:r>
                                <w:t>Problem-</w:t>
                              </w:r>
                              <w:r w:rsidR="0013403D">
                                <w:t>Solved</w:t>
                              </w:r>
                            </w:p>
                            <w:p w:rsidR="00104080" w:rsidRDefault="00104080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:rsidR="00D76AB2" w:rsidRPr="00745C53" w:rsidRDefault="005E47EF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</w:rPr>
                                <w:t>Zep task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:rsidTr="00A1111B">
        <w:trPr>
          <w:trHeight w:val="900"/>
        </w:trPr>
        <w:tc>
          <w:tcPr>
            <w:tcW w:w="12229" w:type="dxa"/>
            <w:vAlign w:val="bottom"/>
          </w:tcPr>
          <w:p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:rsidR="00745C53" w:rsidRDefault="00745C53"/>
    <w:p w:rsidR="000B4502" w:rsidRDefault="000B4502"/>
    <w:tbl>
      <w:tblPr>
        <w:tblW w:w="12180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214"/>
        <w:gridCol w:w="131"/>
        <w:gridCol w:w="840"/>
      </w:tblGrid>
      <w:tr w:rsidR="00515218" w:rsidTr="00515218">
        <w:trPr>
          <w:trHeight w:val="2970"/>
        </w:trPr>
        <w:tc>
          <w:tcPr>
            <w:tcW w:w="6090" w:type="dxa"/>
            <w:gridSpan w:val="2"/>
          </w:tcPr>
          <w:p w:rsidR="00515218" w:rsidRDefault="00515218" w:rsidP="000B4502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474B65F6" wp14:editId="32935DF1">
                      <wp:extent cx="4008120" cy="1897380"/>
                      <wp:effectExtent l="0" t="0" r="0" b="7620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08120" cy="1897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15218" w:rsidRPr="000B4502" w:rsidRDefault="005E47EF" w:rsidP="000B4502">
                                  <w:pPr>
                                    <w:pStyle w:val="Title"/>
                                    <w:rPr>
                                      <w:color w:val="44546A" w:themeColor="text2"/>
                                    </w:rPr>
                                  </w:pPr>
                                  <w:r>
                                    <w:rPr>
                                      <w:color w:val="44546A" w:themeColor="text2"/>
                                    </w:rPr>
                                    <w:t>Cars dataset</w:t>
                                  </w:r>
                                </w:p>
                                <w:p w:rsidR="00515218" w:rsidRPr="000B4502" w:rsidRDefault="00515218" w:rsidP="000B4502">
                                  <w:pPr>
                                    <w:pStyle w:val="Subtitle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74B65F6" id="Text Box 10" o:spid="_x0000_s1029" type="#_x0000_t202" style="width:315.6pt;height:14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" filled="f" stroked="f" strokeweight=".5pt">
                      <v:textbox>
                        <w:txbxContent>
                          <w:p w:rsidR="00515218" w:rsidRPr="000B4502" w:rsidRDefault="005E47EF" w:rsidP="000B4502">
                            <w:pPr>
                              <w:pStyle w:val="Title"/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color w:val="44546A" w:themeColor="text2"/>
                              </w:rPr>
                              <w:t>Cars dataset</w:t>
                            </w:r>
                          </w:p>
                          <w:p w:rsidR="00515218" w:rsidRPr="000B4502" w:rsidRDefault="00515218" w:rsidP="000B4502">
                            <w:pPr>
                              <w:pStyle w:val="Subtitle"/>
                              <w:rPr>
                                <w:color w:val="44546A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090" w:type="dxa"/>
          </w:tcPr>
          <w:p w:rsidR="00515218" w:rsidRDefault="00515218" w:rsidP="000B4502"/>
        </w:tc>
      </w:tr>
      <w:tr w:rsidR="005E47EF" w:rsidTr="00515218">
        <w:trPr>
          <w:trHeight w:val="8604"/>
        </w:trPr>
        <w:tc>
          <w:tcPr>
            <w:tcW w:w="3635" w:type="dxa"/>
          </w:tcPr>
          <w:p w:rsidR="005E47EF" w:rsidRPr="005E47EF" w:rsidRDefault="005E47EF" w:rsidP="005E47EF">
            <w:pPr>
              <w:pStyle w:val="Heading1"/>
            </w:pPr>
            <w:r w:rsidRPr="005E47EF">
              <w:rPr>
                <w:noProof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25400</wp:posOffset>
                  </wp:positionV>
                  <wp:extent cx="6835140" cy="1612900"/>
                  <wp:effectExtent l="0" t="0" r="3810" b="6350"/>
                  <wp:wrapTopAndBottom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5140" cy="161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13403D">
              <w:t>First</w:t>
            </w:r>
            <w:r>
              <w:t>:</w:t>
            </w:r>
          </w:p>
          <w:p w:rsidR="000B4502" w:rsidRDefault="005E47EF" w:rsidP="005E47EF">
            <w:pPr>
              <w:pStyle w:val="ListParagraph"/>
              <w:numPr>
                <w:ilvl w:val="0"/>
                <w:numId w:val="1"/>
              </w:numPr>
            </w:pPr>
            <w:r>
              <w:t xml:space="preserve">import the libs I will use </w:t>
            </w:r>
          </w:p>
          <w:p w:rsidR="005E47EF" w:rsidRDefault="005E47EF" w:rsidP="005E47EF">
            <w:pPr>
              <w:pStyle w:val="ListParagraph"/>
              <w:numPr>
                <w:ilvl w:val="0"/>
                <w:numId w:val="1"/>
              </w:numPr>
            </w:pPr>
            <w:r>
              <w:t>use pandas to read the data</w:t>
            </w:r>
          </w:p>
          <w:p w:rsidR="005E47EF" w:rsidRDefault="005E47EF" w:rsidP="005E47EF">
            <w:pPr>
              <w:pStyle w:val="ListParagraph"/>
              <w:numPr>
                <w:ilvl w:val="0"/>
                <w:numId w:val="1"/>
              </w:numPr>
            </w:pPr>
            <w:r>
              <w:t xml:space="preserve">use parse dates and convert the column to </w:t>
            </w:r>
            <w:r w:rsidR="0013403D">
              <w:t>date time</w:t>
            </w:r>
            <w:r>
              <w:t xml:space="preserve"> </w:t>
            </w:r>
            <w:r w:rsidR="0013403D">
              <w:t>data type</w:t>
            </w:r>
          </w:p>
          <w:p w:rsidR="005E47EF" w:rsidRDefault="005E47EF" w:rsidP="005E47EF">
            <w:r w:rsidRPr="005E47EF">
              <w:rPr>
                <w:noProof/>
              </w:rPr>
              <w:drawing>
                <wp:inline distT="0" distB="0" distL="0" distR="0" wp14:anchorId="1D7AF0C4" wp14:editId="60A1DD76">
                  <wp:extent cx="7772400" cy="31261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312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45" w:type="dxa"/>
            <w:gridSpan w:val="2"/>
          </w:tcPr>
          <w:p w:rsidR="000B4502" w:rsidRDefault="000B4502"/>
          <w:p w:rsidR="005E47EF" w:rsidRDefault="005E47EF"/>
          <w:p w:rsidR="005E47EF" w:rsidRDefault="005E47EF"/>
          <w:p w:rsidR="005E47EF" w:rsidRDefault="005E47EF"/>
          <w:p w:rsidR="005E47EF" w:rsidRDefault="005E47EF"/>
          <w:p w:rsidR="005E47EF" w:rsidRDefault="005E47EF"/>
          <w:p w:rsidR="005E47EF" w:rsidRDefault="005E47EF"/>
          <w:p w:rsidR="005E47EF" w:rsidRDefault="005E47EF" w:rsidP="005E47EF">
            <w:pPr>
              <w:jc w:val="right"/>
            </w:pPr>
          </w:p>
        </w:tc>
      </w:tr>
      <w:tr w:rsidR="000B4502" w:rsidTr="00515218">
        <w:trPr>
          <w:trHeight w:val="2727"/>
        </w:trPr>
        <w:tc>
          <w:tcPr>
            <w:tcW w:w="12180" w:type="dxa"/>
            <w:gridSpan w:val="3"/>
            <w:vAlign w:val="center"/>
          </w:tcPr>
          <w:p w:rsidR="000B4502" w:rsidRDefault="005E47EF" w:rsidP="005E47EF">
            <w:pPr>
              <w:pStyle w:val="ListParagraph"/>
              <w:numPr>
                <w:ilvl w:val="0"/>
                <w:numId w:val="3"/>
              </w:numPr>
            </w:pPr>
            <w:r>
              <w:t>use head/tail to see how the data looks like</w:t>
            </w:r>
          </w:p>
          <w:p w:rsidR="005E47EF" w:rsidRDefault="005E47EF" w:rsidP="005E47EF"/>
          <w:p w:rsidR="005E47EF" w:rsidRDefault="005E47EF" w:rsidP="005E47EF"/>
          <w:p w:rsidR="005E47EF" w:rsidRDefault="005E47EF" w:rsidP="005E47EF"/>
          <w:p w:rsidR="005E47EF" w:rsidRDefault="005E47EF" w:rsidP="005E47EF"/>
          <w:p w:rsidR="005E47EF" w:rsidRDefault="005E47EF" w:rsidP="005E47EF"/>
          <w:p w:rsidR="005E47EF" w:rsidRDefault="005E47EF" w:rsidP="005E47EF"/>
          <w:p w:rsidR="005E47EF" w:rsidRPr="000B4502" w:rsidRDefault="00AA75B4" w:rsidP="005E47EF">
            <w:r w:rsidRPr="00AA75B4">
              <w:rPr>
                <w:noProof/>
              </w:rPr>
              <w:drawing>
                <wp:inline distT="0" distB="0" distL="0" distR="0" wp14:anchorId="6A963927" wp14:editId="723FE7C3">
                  <wp:extent cx="7772400" cy="3386455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338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11B" w:rsidTr="00A1111B">
        <w:trPr>
          <w:trHeight w:val="630"/>
        </w:trPr>
        <w:tc>
          <w:tcPr>
            <w:tcW w:w="12180" w:type="dxa"/>
            <w:gridSpan w:val="3"/>
            <w:vAlign w:val="bottom"/>
          </w:tcPr>
          <w:p w:rsidR="00A1111B" w:rsidRDefault="00D552F1" w:rsidP="00A1111B">
            <w:pPr>
              <w:ind w:left="720"/>
              <w:jc w:val="right"/>
              <w:rPr>
                <w:noProof/>
              </w:rPr>
            </w:pPr>
            <w:r w:rsidRPr="00D552F1">
              <w:rPr>
                <w:noProof/>
              </w:rPr>
              <w:lastRenderedPageBreak/>
              <w:drawing>
                <wp:inline distT="0" distB="0" distL="0" distR="0" wp14:anchorId="767E27A0" wp14:editId="00009BA3">
                  <wp:extent cx="7772400" cy="1934845"/>
                  <wp:effectExtent l="0" t="0" r="0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93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552F1">
              <w:rPr>
                <w:noProof/>
              </w:rPr>
              <w:t xml:space="preserve"> </w:t>
            </w:r>
            <w:r w:rsidR="00A1111B">
              <w:rPr>
                <w:noProof/>
              </w:rPr>
              <w:t>Page 2</w:t>
            </w:r>
          </w:p>
        </w:tc>
      </w:tr>
    </w:tbl>
    <w:p w:rsidR="00392FA9" w:rsidRDefault="00AA75B4" w:rsidP="00AA75B4">
      <w:pPr>
        <w:pStyle w:val="ListParagraph"/>
        <w:numPr>
          <w:ilvl w:val="0"/>
          <w:numId w:val="3"/>
        </w:numPr>
      </w:pPr>
      <w:r>
        <w:t xml:space="preserve">we first use the slat ,slon,elat and elon to get the distance between </w:t>
      </w:r>
      <w:r w:rsidR="00D552F1">
        <w:t>to point</w:t>
      </w:r>
    </w:p>
    <w:p w:rsidR="00D552F1" w:rsidRDefault="00D552F1" w:rsidP="00AA75B4">
      <w:pPr>
        <w:pStyle w:val="ListParagraph"/>
        <w:numPr>
          <w:ilvl w:val="0"/>
          <w:numId w:val="3"/>
        </w:numPr>
      </w:pPr>
      <w:r>
        <w:t xml:space="preserve">and I use the truck id to know the full trip of each car </w:t>
      </w:r>
    </w:p>
    <w:p w:rsidR="00D552F1" w:rsidRDefault="00D552F1" w:rsidP="00AA75B4">
      <w:pPr>
        <w:pStyle w:val="ListParagraph"/>
        <w:numPr>
          <w:ilvl w:val="0"/>
          <w:numId w:val="3"/>
        </w:numPr>
      </w:pPr>
      <w:r>
        <w:t>and add the distance of the point with each other based on this id to find the full trip distance</w:t>
      </w:r>
    </w:p>
    <w:p w:rsidR="00D552F1" w:rsidRDefault="00D552F1" w:rsidP="00D552F1">
      <w:r w:rsidRPr="00D552F1">
        <w:rPr>
          <w:noProof/>
        </w:rPr>
        <w:drawing>
          <wp:inline distT="0" distB="0" distL="0" distR="0" wp14:anchorId="770B3C45" wp14:editId="68B5512F">
            <wp:extent cx="7772400" cy="27209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F1" w:rsidRDefault="00D552F1" w:rsidP="00D552F1">
      <w:pPr>
        <w:pStyle w:val="ListParagraph"/>
        <w:numPr>
          <w:ilvl w:val="0"/>
          <w:numId w:val="4"/>
        </w:numPr>
      </w:pPr>
      <w:r>
        <w:t xml:space="preserve">then I put the full distance in the main data set as a new feature </w:t>
      </w:r>
    </w:p>
    <w:p w:rsidR="00D552F1" w:rsidRDefault="00D552F1" w:rsidP="00D552F1"/>
    <w:p w:rsidR="00D552F1" w:rsidRDefault="00D552F1" w:rsidP="00D552F1"/>
    <w:p w:rsidR="00D552F1" w:rsidRDefault="00D552F1" w:rsidP="00D552F1">
      <w:r>
        <w:t xml:space="preserve">  </w:t>
      </w:r>
      <w:r w:rsidRPr="00D552F1">
        <w:rPr>
          <w:noProof/>
        </w:rPr>
        <w:drawing>
          <wp:inline distT="0" distB="0" distL="0" distR="0" wp14:anchorId="37E47BC6" wp14:editId="268A84FA">
            <wp:extent cx="7772400" cy="2614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F1" w:rsidRDefault="00D552F1" w:rsidP="00D552F1">
      <w:pPr>
        <w:pStyle w:val="ListParagraph"/>
        <w:numPr>
          <w:ilvl w:val="0"/>
          <w:numId w:val="4"/>
        </w:numPr>
      </w:pPr>
      <w:r>
        <w:t>research the data to find new information I see that this 2 cols in one value cols so I drop them</w:t>
      </w:r>
    </w:p>
    <w:p w:rsidR="00D552F1" w:rsidRDefault="00D552F1" w:rsidP="00D552F1">
      <w:r w:rsidRPr="00D552F1">
        <w:rPr>
          <w:noProof/>
        </w:rPr>
        <w:drawing>
          <wp:inline distT="0" distB="0" distL="0" distR="0" wp14:anchorId="41EC679E" wp14:editId="76A4F63C">
            <wp:extent cx="7772400" cy="2319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F1" w:rsidRDefault="00D552F1" w:rsidP="00D552F1"/>
    <w:p w:rsidR="00D552F1" w:rsidRDefault="00D552F1" w:rsidP="00D552F1">
      <w:pPr>
        <w:pStyle w:val="ListParagraph"/>
        <w:numPr>
          <w:ilvl w:val="0"/>
          <w:numId w:val="4"/>
        </w:numPr>
      </w:pPr>
      <w:r>
        <w:t>see the duplication and drop it</w:t>
      </w:r>
    </w:p>
    <w:p w:rsidR="00D552F1" w:rsidRDefault="00D552F1" w:rsidP="00D552F1">
      <w:r w:rsidRPr="00D552F1">
        <w:rPr>
          <w:noProof/>
        </w:rPr>
        <w:drawing>
          <wp:inline distT="0" distB="0" distL="0" distR="0" wp14:anchorId="377CD072" wp14:editId="56EA8CD8">
            <wp:extent cx="7772400" cy="30397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F1" w:rsidRDefault="00D552F1" w:rsidP="00D552F1"/>
    <w:p w:rsidR="00D552F1" w:rsidRDefault="002910B5" w:rsidP="002910B5">
      <w:pPr>
        <w:pStyle w:val="ListParagraph"/>
        <w:numPr>
          <w:ilvl w:val="0"/>
          <w:numId w:val="4"/>
        </w:numPr>
      </w:pPr>
      <w:r>
        <w:t>data info to know is there any nulls and to know the data type of each feature</w:t>
      </w:r>
    </w:p>
    <w:p w:rsidR="002910B5" w:rsidRDefault="002910B5" w:rsidP="002910B5"/>
    <w:p w:rsidR="002910B5" w:rsidRDefault="002910B5" w:rsidP="002910B5">
      <w:r w:rsidRPr="002910B5">
        <w:rPr>
          <w:noProof/>
        </w:rPr>
        <w:drawing>
          <wp:inline distT="0" distB="0" distL="0" distR="0" wp14:anchorId="5465AEDE" wp14:editId="06DF1A84">
            <wp:extent cx="7772400" cy="3302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B5" w:rsidRDefault="002910B5" w:rsidP="002910B5"/>
    <w:p w:rsidR="002910B5" w:rsidRDefault="002910B5" w:rsidP="002910B5">
      <w:pPr>
        <w:pStyle w:val="ListParagraph"/>
        <w:numPr>
          <w:ilvl w:val="0"/>
          <w:numId w:val="4"/>
        </w:numPr>
      </w:pPr>
      <w:r>
        <w:t xml:space="preserve">is function to get the total time of all the trips </w:t>
      </w:r>
    </w:p>
    <w:p w:rsidR="002910B5" w:rsidRDefault="002910B5" w:rsidP="002910B5"/>
    <w:p w:rsidR="002910B5" w:rsidRDefault="002910B5" w:rsidP="002910B5">
      <w:r w:rsidRPr="002910B5">
        <w:rPr>
          <w:noProof/>
        </w:rPr>
        <w:drawing>
          <wp:inline distT="0" distB="0" distL="0" distR="0" wp14:anchorId="2AF9760E" wp14:editId="451EF41E">
            <wp:extent cx="7772400" cy="25253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B5" w:rsidRDefault="002910B5" w:rsidP="002910B5"/>
    <w:p w:rsidR="002910B5" w:rsidRDefault="002910B5" w:rsidP="002910B5">
      <w:pPr>
        <w:pStyle w:val="ListParagraph"/>
        <w:numPr>
          <w:ilvl w:val="0"/>
          <w:numId w:val="4"/>
        </w:numPr>
      </w:pPr>
      <w:r>
        <w:t xml:space="preserve">here function to reshape the </w:t>
      </w:r>
      <w:r w:rsidR="0013403D">
        <w:t>date time</w:t>
      </w:r>
      <w:r>
        <w:t xml:space="preserve"> </w:t>
      </w:r>
      <w:r w:rsidR="0013403D">
        <w:t>data type</w:t>
      </w:r>
      <w:r>
        <w:t xml:space="preserve"> to float and </w:t>
      </w:r>
      <w:r w:rsidR="0013403D">
        <w:t>int</w:t>
      </w:r>
      <w:r>
        <w:t xml:space="preserve"> to work with them in the model</w:t>
      </w:r>
    </w:p>
    <w:p w:rsidR="002910B5" w:rsidRDefault="002910B5" w:rsidP="002910B5">
      <w:r w:rsidRPr="002910B5">
        <w:rPr>
          <w:noProof/>
        </w:rPr>
        <w:lastRenderedPageBreak/>
        <w:drawing>
          <wp:inline distT="0" distB="0" distL="0" distR="0" wp14:anchorId="7E8E58EC" wp14:editId="75699186">
            <wp:extent cx="5098222" cy="6165114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61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B5" w:rsidRDefault="002910B5" w:rsidP="002910B5">
      <w:pPr>
        <w:pStyle w:val="ListParagraph"/>
        <w:numPr>
          <w:ilvl w:val="0"/>
          <w:numId w:val="4"/>
        </w:numPr>
      </w:pPr>
      <w:r>
        <w:t>the new info of the data</w:t>
      </w:r>
    </w:p>
    <w:p w:rsidR="002910B5" w:rsidRDefault="002910B5" w:rsidP="002910B5">
      <w:r w:rsidRPr="002910B5">
        <w:rPr>
          <w:noProof/>
        </w:rPr>
        <w:lastRenderedPageBreak/>
        <w:drawing>
          <wp:inline distT="0" distB="0" distL="0" distR="0" wp14:anchorId="1EEDC349" wp14:editId="7D44F000">
            <wp:extent cx="5654530" cy="5928874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B5" w:rsidRDefault="002910B5" w:rsidP="002910B5">
      <w:pPr>
        <w:pStyle w:val="ListParagraph"/>
        <w:numPr>
          <w:ilvl w:val="0"/>
          <w:numId w:val="6"/>
        </w:numPr>
      </w:pPr>
      <w:r>
        <w:t xml:space="preserve">here in the part of the visualization we use seaborn </w:t>
      </w:r>
    </w:p>
    <w:p w:rsidR="002910B5" w:rsidRDefault="002910B5" w:rsidP="002910B5">
      <w:pPr>
        <w:pStyle w:val="ListParagraph"/>
        <w:numPr>
          <w:ilvl w:val="0"/>
          <w:numId w:val="6"/>
        </w:numPr>
      </w:pPr>
      <w:r>
        <w:t>first we see in this plot that the most year with work was 2021</w:t>
      </w:r>
    </w:p>
    <w:p w:rsidR="002910B5" w:rsidRDefault="002910B5" w:rsidP="002910B5"/>
    <w:p w:rsidR="002910B5" w:rsidRDefault="002910B5" w:rsidP="002910B5">
      <w:r w:rsidRPr="002910B5">
        <w:rPr>
          <w:noProof/>
        </w:rPr>
        <w:lastRenderedPageBreak/>
        <w:drawing>
          <wp:inline distT="0" distB="0" distL="0" distR="0" wp14:anchorId="65D92FE8" wp14:editId="5C369F62">
            <wp:extent cx="3787468" cy="5845047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B5" w:rsidRDefault="002910B5" w:rsidP="002910B5"/>
    <w:p w:rsidR="002910B5" w:rsidRDefault="002910B5" w:rsidP="002910B5">
      <w:pPr>
        <w:pStyle w:val="ListParagraph"/>
        <w:numPr>
          <w:ilvl w:val="0"/>
          <w:numId w:val="7"/>
        </w:numPr>
      </w:pPr>
      <w:r>
        <w:t>to see if there is a relation between the data of arrive and day of departure</w:t>
      </w:r>
    </w:p>
    <w:p w:rsidR="002910B5" w:rsidRDefault="002910B5" w:rsidP="002910B5">
      <w:pPr>
        <w:pStyle w:val="ListParagraph"/>
        <w:numPr>
          <w:ilvl w:val="0"/>
          <w:numId w:val="7"/>
        </w:numPr>
      </w:pPr>
      <w:r>
        <w:t>but I found that busy days are  in the start and the end of the month</w:t>
      </w:r>
    </w:p>
    <w:p w:rsidR="002910B5" w:rsidRDefault="002910B5" w:rsidP="002910B5">
      <w:r w:rsidRPr="002910B5">
        <w:rPr>
          <w:noProof/>
        </w:rPr>
        <w:drawing>
          <wp:inline distT="0" distB="0" distL="0" distR="0" wp14:anchorId="52CEF5BF" wp14:editId="6BC0E76A">
            <wp:extent cx="7772400" cy="29127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910B5" w:rsidRDefault="002910B5" w:rsidP="002910B5">
      <w:pPr>
        <w:pStyle w:val="ListParagraph"/>
        <w:numPr>
          <w:ilvl w:val="0"/>
          <w:numId w:val="8"/>
        </w:numPr>
      </w:pPr>
      <w:r>
        <w:t xml:space="preserve">and here we can see this much clearly </w:t>
      </w:r>
    </w:p>
    <w:p w:rsidR="002910B5" w:rsidRDefault="002910B5" w:rsidP="002910B5">
      <w:r w:rsidRPr="002910B5">
        <w:rPr>
          <w:noProof/>
        </w:rPr>
        <w:lastRenderedPageBreak/>
        <w:drawing>
          <wp:inline distT="0" distB="0" distL="0" distR="0" wp14:anchorId="7F16A357" wp14:editId="783108BA">
            <wp:extent cx="7772400" cy="2978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B5" w:rsidRDefault="002910B5" w:rsidP="002910B5">
      <w:pPr>
        <w:pStyle w:val="ListParagraph"/>
        <w:numPr>
          <w:ilvl w:val="0"/>
          <w:numId w:val="8"/>
        </w:numPr>
      </w:pPr>
      <w:r>
        <w:t>the distribution of the full trip time and know the range of almost all the trips</w:t>
      </w:r>
    </w:p>
    <w:p w:rsidR="002910B5" w:rsidRDefault="002910B5" w:rsidP="002910B5">
      <w:r w:rsidRPr="002910B5">
        <w:rPr>
          <w:noProof/>
        </w:rPr>
        <w:drawing>
          <wp:inline distT="0" distB="0" distL="0" distR="0" wp14:anchorId="6DD57441" wp14:editId="2ECD824C">
            <wp:extent cx="5509737" cy="37798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B5" w:rsidRDefault="002910B5" w:rsidP="002910B5"/>
    <w:p w:rsidR="002910B5" w:rsidRDefault="002910B5" w:rsidP="00BD2687">
      <w:pPr>
        <w:pStyle w:val="ListParagraph"/>
        <w:numPr>
          <w:ilvl w:val="0"/>
          <w:numId w:val="8"/>
        </w:numPr>
      </w:pPr>
      <w:r>
        <w:t xml:space="preserve">here is the distribution of the </w:t>
      </w:r>
      <w:r w:rsidR="00BD2687">
        <w:t>distance and it looks similar to the distribution of the full trip time</w:t>
      </w:r>
    </w:p>
    <w:p w:rsidR="00BD2687" w:rsidRDefault="0013403D" w:rsidP="0013403D">
      <w:pPr>
        <w:pStyle w:val="ListParagraph"/>
        <w:numPr>
          <w:ilvl w:val="0"/>
          <w:numId w:val="8"/>
        </w:numPr>
      </w:pPr>
      <w:r>
        <w:t>which make</w:t>
      </w:r>
      <w:r w:rsidR="00BD2687">
        <w:t xml:space="preserve"> sense</w:t>
      </w:r>
    </w:p>
    <w:p w:rsidR="00BD2687" w:rsidRDefault="00BD2687" w:rsidP="00BD2687">
      <w:pPr>
        <w:rPr>
          <w:noProof/>
        </w:rPr>
      </w:pPr>
      <w:r w:rsidRPr="00BD2687">
        <w:rPr>
          <w:noProof/>
        </w:rPr>
        <w:lastRenderedPageBreak/>
        <w:drawing>
          <wp:inline distT="0" distB="0" distL="0" distR="0" wp14:anchorId="55393E59" wp14:editId="6134AD46">
            <wp:extent cx="5288738" cy="1341236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687">
        <w:rPr>
          <w:noProof/>
        </w:rPr>
        <w:t xml:space="preserve"> </w:t>
      </w:r>
      <w:r w:rsidRPr="00BD2687">
        <w:rPr>
          <w:noProof/>
        </w:rPr>
        <w:drawing>
          <wp:inline distT="0" distB="0" distL="0" distR="0" wp14:anchorId="310A3FF4" wp14:editId="3E273C02">
            <wp:extent cx="7772400" cy="1206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87" w:rsidRDefault="00BD2687" w:rsidP="00BD2687">
      <w:pPr>
        <w:pStyle w:val="ListParagraph"/>
        <w:numPr>
          <w:ilvl w:val="0"/>
          <w:numId w:val="9"/>
        </w:numPr>
      </w:pPr>
      <w:r>
        <w:t>one –hot encoder to the only feature which is object and make the data ready to train</w:t>
      </w:r>
    </w:p>
    <w:p w:rsidR="00BD2687" w:rsidRDefault="00BD2687" w:rsidP="00BD2687">
      <w:r w:rsidRPr="00BD2687">
        <w:rPr>
          <w:noProof/>
        </w:rPr>
        <w:drawing>
          <wp:inline distT="0" distB="0" distL="0" distR="0" wp14:anchorId="7E73CF0A" wp14:editId="1B4D79FE">
            <wp:extent cx="7772400" cy="1619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87" w:rsidRDefault="00BD2687" w:rsidP="00BD2687">
      <w:pPr>
        <w:pStyle w:val="ListParagraph"/>
        <w:numPr>
          <w:ilvl w:val="0"/>
          <w:numId w:val="9"/>
        </w:numPr>
      </w:pPr>
      <w:r>
        <w:t>we have to predict time so we take</w:t>
      </w:r>
      <w:r w:rsidR="0013403D">
        <w:t xml:space="preserve"> the hour of arrive and covert it to minutes </w:t>
      </w:r>
    </w:p>
    <w:p w:rsidR="0013403D" w:rsidRDefault="0013403D" w:rsidP="00BD2687">
      <w:pPr>
        <w:pStyle w:val="ListParagraph"/>
        <w:numPr>
          <w:ilvl w:val="0"/>
          <w:numId w:val="9"/>
        </w:numPr>
      </w:pPr>
      <w:r>
        <w:t>then add it to the minutes to get the whole time in minutes which we can predict at this case</w:t>
      </w:r>
    </w:p>
    <w:p w:rsidR="0013403D" w:rsidRDefault="0013403D" w:rsidP="0013403D"/>
    <w:p w:rsidR="002910B5" w:rsidRDefault="002910B5" w:rsidP="002910B5"/>
    <w:p w:rsidR="002910B5" w:rsidRDefault="0013403D" w:rsidP="002910B5">
      <w:r w:rsidRPr="0013403D">
        <w:rPr>
          <w:noProof/>
        </w:rPr>
        <w:drawing>
          <wp:inline distT="0" distB="0" distL="0" distR="0" wp14:anchorId="1AEC454A" wp14:editId="5034170C">
            <wp:extent cx="7772400" cy="1183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3D" w:rsidRDefault="0013403D" w:rsidP="002910B5"/>
    <w:p w:rsidR="0013403D" w:rsidRDefault="00156237" w:rsidP="0013403D">
      <w:pPr>
        <w:pStyle w:val="ListParagraph"/>
        <w:numPr>
          <w:ilvl w:val="0"/>
          <w:numId w:val="10"/>
        </w:numPr>
      </w:pPr>
      <w:r>
        <w:t>split the data to train and test to make sure that the model train the data without any overfitting or underfitting</w:t>
      </w:r>
    </w:p>
    <w:p w:rsidR="00156237" w:rsidRDefault="00156237" w:rsidP="00156237">
      <w:r w:rsidRPr="00156237">
        <w:rPr>
          <w:noProof/>
        </w:rPr>
        <w:drawing>
          <wp:inline distT="0" distB="0" distL="0" distR="0" wp14:anchorId="656CDF06" wp14:editId="5E532EAE">
            <wp:extent cx="7772400" cy="15151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37" w:rsidRDefault="00156237" w:rsidP="00156237"/>
    <w:p w:rsidR="00156237" w:rsidRDefault="00156237" w:rsidP="00156237">
      <w:pPr>
        <w:pStyle w:val="ListParagraph"/>
        <w:numPr>
          <w:ilvl w:val="0"/>
          <w:numId w:val="10"/>
        </w:numPr>
      </w:pPr>
      <w:r>
        <w:t>I use the decision tree because the data has high variance and the weak correlation between features and each other’s</w:t>
      </w:r>
    </w:p>
    <w:p w:rsidR="00156237" w:rsidRDefault="00156237" w:rsidP="00156237"/>
    <w:p w:rsidR="00156237" w:rsidRDefault="00156237" w:rsidP="00156237"/>
    <w:p w:rsidR="00156237" w:rsidRDefault="00156237" w:rsidP="00156237">
      <w:r w:rsidRPr="00156237">
        <w:rPr>
          <w:noProof/>
        </w:rPr>
        <w:drawing>
          <wp:inline distT="0" distB="0" distL="0" distR="0" wp14:anchorId="681D97A2" wp14:editId="393B7986">
            <wp:extent cx="7772400" cy="25450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F1" w:rsidRDefault="00D552F1" w:rsidP="00D552F1"/>
    <w:p w:rsidR="00156237" w:rsidRDefault="00156237" w:rsidP="00156237">
      <w:pPr>
        <w:pStyle w:val="ListParagraph"/>
        <w:numPr>
          <w:ilvl w:val="0"/>
          <w:numId w:val="10"/>
        </w:numPr>
      </w:pPr>
      <w:r>
        <w:t>We use the MAE and the RMSE I get MAE=0,0499 and RMSE =0.388</w:t>
      </w:r>
    </w:p>
    <w:p w:rsidR="00156237" w:rsidRDefault="00156237" w:rsidP="00156237"/>
    <w:p w:rsidR="00156237" w:rsidRDefault="00156237" w:rsidP="00156237">
      <w:pPr>
        <w:pStyle w:val="Heading1"/>
      </w:pPr>
      <w:r>
        <w:t xml:space="preserve">Contact </w:t>
      </w:r>
    </w:p>
    <w:p w:rsidR="00156237" w:rsidRDefault="00156237" w:rsidP="00156237">
      <w:pPr>
        <w:pStyle w:val="ListParagraph"/>
        <w:numPr>
          <w:ilvl w:val="0"/>
          <w:numId w:val="10"/>
        </w:numPr>
      </w:pPr>
      <w:r>
        <w:t>You will find my links in the end of the Jupiter note book</w:t>
      </w:r>
    </w:p>
    <w:p w:rsidR="00156237" w:rsidRPr="00156237" w:rsidRDefault="00156237" w:rsidP="00156237">
      <w:pPr>
        <w:pStyle w:val="ListParagraph"/>
        <w:numPr>
          <w:ilvl w:val="0"/>
          <w:numId w:val="10"/>
        </w:numPr>
      </w:pPr>
      <w:r>
        <w:t>My github link:</w:t>
      </w:r>
      <w:r w:rsidRPr="00156237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 xml:space="preserve"> </w:t>
      </w:r>
      <w:hyperlink r:id="rId28" w:history="1">
        <w:r w:rsidRPr="00D85B24">
          <w:rPr>
            <w:rStyle w:val="Hyperlink"/>
          </w:rPr>
          <w:t>https://github.com/abou-zithar</w:t>
        </w:r>
      </w:hyperlink>
    </w:p>
    <w:p w:rsidR="00156237" w:rsidRPr="00156237" w:rsidRDefault="00156237" w:rsidP="00156237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>My linked in link:</w:t>
      </w:r>
      <w:r w:rsidRPr="00156237">
        <w:rPr>
          <w:rFonts w:ascii="Consolas" w:eastAsia="Times New Roman" w:hAnsi="Consolas" w:cs="Times New Roman"/>
          <w:color w:val="D4D4D4"/>
          <w:sz w:val="21"/>
          <w:szCs w:val="21"/>
          <w:u w:val="single"/>
        </w:rPr>
        <w:t xml:space="preserve"> </w:t>
      </w:r>
      <w:r w:rsidRPr="00156237">
        <w:rPr>
          <w:u w:val="single"/>
        </w:rPr>
        <w:t>https://www.linkedin.com/in/abou-zithar/</w:t>
      </w:r>
    </w:p>
    <w:p w:rsidR="00156237" w:rsidRDefault="00156237" w:rsidP="00156237">
      <w:pPr>
        <w:pStyle w:val="ListParagraph"/>
        <w:numPr>
          <w:ilvl w:val="0"/>
          <w:numId w:val="10"/>
        </w:numPr>
      </w:pPr>
      <w:r>
        <w:t>Gmail:</w:t>
      </w:r>
      <w:r w:rsidRPr="00156237">
        <w:rPr>
          <w:rFonts w:ascii="Helvetica" w:hAnsi="Helvetica" w:cs="Helvetica"/>
          <w:color w:val="5F6368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5F6368"/>
          <w:spacing w:val="3"/>
          <w:sz w:val="21"/>
          <w:szCs w:val="21"/>
          <w:shd w:val="clear" w:color="auto" w:fill="FFFFFF"/>
        </w:rPr>
        <w:t>mahmoudabouzit@gmail.com</w:t>
      </w:r>
    </w:p>
    <w:p w:rsidR="00156237" w:rsidRDefault="00156237" w:rsidP="00156237">
      <w:r w:rsidRPr="00156237">
        <w:rPr>
          <w:noProof/>
        </w:rPr>
        <w:drawing>
          <wp:anchor distT="0" distB="0" distL="114300" distR="114300" simplePos="0" relativeHeight="251660288" behindDoc="0" locked="0" layoutInCell="1" allowOverlap="1" wp14:anchorId="522017FE" wp14:editId="344550A7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7772400" cy="891540"/>
            <wp:effectExtent l="0" t="0" r="0" b="381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6237" w:rsidRDefault="00156237" w:rsidP="00156237"/>
    <w:p w:rsidR="00156237" w:rsidRDefault="0021647E" w:rsidP="0021647E">
      <w:pPr>
        <w:pStyle w:val="Heading1"/>
      </w:pPr>
      <w:r>
        <w:t xml:space="preserve">At the end </w:t>
      </w:r>
    </w:p>
    <w:p w:rsidR="00E35ADF" w:rsidRPr="0021647E" w:rsidRDefault="0021647E" w:rsidP="00ED679E">
      <w:r>
        <w:t xml:space="preserve">Thank </w:t>
      </w:r>
      <w:r w:rsidR="00E35ADF">
        <w:t xml:space="preserve">you for this opportunity to work </w:t>
      </w:r>
      <w:proofErr w:type="gramStart"/>
      <w:r w:rsidR="00ED679E">
        <w:t xml:space="preserve">on </w:t>
      </w:r>
      <w:bookmarkStart w:id="0" w:name="_GoBack"/>
      <w:bookmarkEnd w:id="0"/>
      <w:r w:rsidR="00E35ADF">
        <w:t xml:space="preserve"> this</w:t>
      </w:r>
      <w:proofErr w:type="gramEnd"/>
      <w:r w:rsidR="00E35ADF">
        <w:t xml:space="preserve"> dataset and I hope that I complete the objectives </w:t>
      </w:r>
    </w:p>
    <w:sectPr w:rsidR="00E35ADF" w:rsidRPr="0021647E" w:rsidSect="00021C04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567A7"/>
    <w:multiLevelType w:val="hybridMultilevel"/>
    <w:tmpl w:val="0C9AD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154E3A"/>
    <w:multiLevelType w:val="hybridMultilevel"/>
    <w:tmpl w:val="886AC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F86D6C"/>
    <w:multiLevelType w:val="hybridMultilevel"/>
    <w:tmpl w:val="DBFE58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68C662C"/>
    <w:multiLevelType w:val="hybridMultilevel"/>
    <w:tmpl w:val="E9063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F322C68"/>
    <w:multiLevelType w:val="hybridMultilevel"/>
    <w:tmpl w:val="AB28A4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FC0C9B"/>
    <w:multiLevelType w:val="hybridMultilevel"/>
    <w:tmpl w:val="AAD64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49B26AA"/>
    <w:multiLevelType w:val="hybridMultilevel"/>
    <w:tmpl w:val="A1C0E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8B72B37"/>
    <w:multiLevelType w:val="hybridMultilevel"/>
    <w:tmpl w:val="50BCA2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2791789"/>
    <w:multiLevelType w:val="hybridMultilevel"/>
    <w:tmpl w:val="3A180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964364C"/>
    <w:multiLevelType w:val="hybridMultilevel"/>
    <w:tmpl w:val="DB9C7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2"/>
  </w:num>
  <w:num w:numId="5">
    <w:abstractNumId w:val="7"/>
  </w:num>
  <w:num w:numId="6">
    <w:abstractNumId w:val="1"/>
  </w:num>
  <w:num w:numId="7">
    <w:abstractNumId w:val="3"/>
  </w:num>
  <w:num w:numId="8">
    <w:abstractNumId w:val="8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7EF"/>
    <w:rsid w:val="00021C04"/>
    <w:rsid w:val="000B4502"/>
    <w:rsid w:val="00104080"/>
    <w:rsid w:val="0013403D"/>
    <w:rsid w:val="00156237"/>
    <w:rsid w:val="0021647E"/>
    <w:rsid w:val="002910B5"/>
    <w:rsid w:val="00392FA9"/>
    <w:rsid w:val="00515218"/>
    <w:rsid w:val="005E47EF"/>
    <w:rsid w:val="00714AA5"/>
    <w:rsid w:val="00745C53"/>
    <w:rsid w:val="0083600B"/>
    <w:rsid w:val="00A1111B"/>
    <w:rsid w:val="00AA75B4"/>
    <w:rsid w:val="00BB13BB"/>
    <w:rsid w:val="00BD2687"/>
    <w:rsid w:val="00D552F1"/>
    <w:rsid w:val="00D76AB2"/>
    <w:rsid w:val="00E35ADF"/>
    <w:rsid w:val="00ED6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8D411A-F826-4A3F-973E-D5C2EEC88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5E47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623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106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2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8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1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3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github.com/abou-zithar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ahra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</Template>
  <TotalTime>77</TotalTime>
  <Pages>11</Pages>
  <Words>356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ahmed</dc:creator>
  <cp:keywords/>
  <dc:description/>
  <cp:lastModifiedBy>Microsoft account</cp:lastModifiedBy>
  <cp:revision>4</cp:revision>
  <dcterms:created xsi:type="dcterms:W3CDTF">2022-04-26T22:55:00Z</dcterms:created>
  <dcterms:modified xsi:type="dcterms:W3CDTF">2022-04-27T00:15:00Z</dcterms:modified>
</cp:coreProperties>
</file>